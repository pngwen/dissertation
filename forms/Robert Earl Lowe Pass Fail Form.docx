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0D" w:rsidRDefault="0011770D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REPORT OF FINAL EXAMINATION/DEFENSE OF DISSERTATION</w:t>
      </w:r>
    </w:p>
    <w:p w:rsidR="0011770D" w:rsidRDefault="0011770D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DOCTORAL DEGREES</w:t>
      </w:r>
    </w:p>
    <w:p w:rsidR="0011770D" w:rsidRDefault="0011770D">
      <w:pPr>
        <w:jc w:val="center"/>
        <w:rPr>
          <w:rFonts w:ascii="Arial" w:hAnsi="Arial" w:cs="Arial"/>
          <w:b/>
          <w:sz w:val="20"/>
        </w:rPr>
      </w:pPr>
    </w:p>
    <w:p w:rsidR="0011770D" w:rsidRDefault="0011770D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sz w:val="20"/>
            </w:rPr>
            <w:t>University</w:t>
          </w:r>
        </w:smartTag>
        <w:r>
          <w:rPr>
            <w:rFonts w:ascii="Arial" w:hAnsi="Arial" w:cs="Arial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sz w:val="20"/>
            </w:rPr>
            <w:t>Tennessee</w:t>
          </w:r>
        </w:smartTag>
      </w:smartTag>
    </w:p>
    <w:p w:rsidR="0011770D" w:rsidRDefault="0011770D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Graduate School</w:t>
      </w:r>
    </w:p>
    <w:p w:rsidR="0011770D" w:rsidRDefault="0011770D">
      <w:pPr>
        <w:jc w:val="center"/>
        <w:rPr>
          <w:b/>
          <w:sz w:val="24"/>
        </w:rPr>
      </w:pPr>
    </w:p>
    <w:p w:rsidR="0011770D" w:rsidRDefault="0011770D">
      <w:pPr>
        <w:jc w:val="center"/>
        <w:rPr>
          <w:b/>
          <w:sz w:val="24"/>
        </w:rPr>
      </w:pPr>
    </w:p>
    <w:p w:rsidR="0011770D" w:rsidRDefault="0011770D">
      <w:pPr>
        <w:jc w:val="center"/>
        <w:rPr>
          <w:b/>
          <w:sz w:val="24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  <w:r w:rsidRPr="007022F2">
        <w:rPr>
          <w:rFonts w:ascii="Arial" w:hAnsi="Arial" w:cs="Arial"/>
        </w:rPr>
        <w:t>This is to certify that</w:t>
      </w:r>
    </w:p>
    <w:tbl>
      <w:tblPr>
        <w:tblW w:w="7560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0"/>
      </w:tblGrid>
      <w:tr w:rsidR="0011770D" w:rsidRPr="007022F2">
        <w:trPr>
          <w:jc w:val="center"/>
        </w:trPr>
        <w:tc>
          <w:tcPr>
            <w:tcW w:w="7560" w:type="dxa"/>
          </w:tcPr>
          <w:p w:rsidR="0011770D" w:rsidRPr="007022F2" w:rsidRDefault="000A628B" w:rsidP="00B2750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Lowe, Robert Earl</w:t>
            </w:r>
          </w:p>
        </w:tc>
      </w:tr>
    </w:tbl>
    <w:p w:rsidR="0011770D" w:rsidRPr="007022F2" w:rsidRDefault="0011770D">
      <w:pPr>
        <w:jc w:val="center"/>
        <w:rPr>
          <w:rFonts w:ascii="Arial" w:hAnsi="Arial" w:cs="Arial"/>
          <w:sz w:val="18"/>
        </w:rPr>
      </w:pPr>
    </w:p>
    <w:p w:rsidR="0011770D" w:rsidRPr="007022F2" w:rsidRDefault="0011770D">
      <w:pPr>
        <w:jc w:val="center"/>
        <w:rPr>
          <w:rFonts w:ascii="Arial" w:hAnsi="Arial" w:cs="Arial"/>
          <w:sz w:val="18"/>
        </w:rPr>
      </w:pPr>
    </w:p>
    <w:p w:rsidR="0011770D" w:rsidRPr="007022F2" w:rsidRDefault="0011770D">
      <w:pPr>
        <w:jc w:val="center"/>
        <w:rPr>
          <w:rFonts w:ascii="Arial" w:hAnsi="Arial" w:cs="Arial"/>
          <w:szCs w:val="22"/>
        </w:rPr>
      </w:pPr>
      <w:r w:rsidRPr="007022F2">
        <w:rPr>
          <w:rFonts w:ascii="Arial" w:hAnsi="Arial" w:cs="Arial"/>
          <w:szCs w:val="22"/>
        </w:rPr>
        <w:t xml:space="preserve">Student ID Number:  </w:t>
      </w:r>
      <w:r w:rsidR="000A628B">
        <w:rPr>
          <w:rFonts w:ascii="Arial" w:hAnsi="Arial" w:cs="Arial"/>
          <w:noProof/>
          <w:szCs w:val="22"/>
        </w:rPr>
        <w:t>290586</w:t>
      </w:r>
    </w:p>
    <w:p w:rsidR="0011770D" w:rsidRPr="007022F2" w:rsidRDefault="0011770D">
      <w:pPr>
        <w:jc w:val="center"/>
        <w:rPr>
          <w:rFonts w:ascii="Arial" w:hAnsi="Arial" w:cs="Arial"/>
          <w:sz w:val="18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  <w:proofErr w:type="gramStart"/>
      <w:r w:rsidRPr="007022F2">
        <w:rPr>
          <w:rFonts w:ascii="Arial" w:hAnsi="Arial" w:cs="Arial"/>
        </w:rPr>
        <w:t>a</w:t>
      </w:r>
      <w:proofErr w:type="gramEnd"/>
      <w:r w:rsidRPr="007022F2">
        <w:rPr>
          <w:rFonts w:ascii="Arial" w:hAnsi="Arial" w:cs="Arial"/>
        </w:rPr>
        <w:t xml:space="preserve"> candidate for the </w:t>
      </w:r>
      <w:r w:rsidRPr="007022F2">
        <w:rPr>
          <w:rFonts w:ascii="Arial" w:hAnsi="Arial" w:cs="Arial"/>
          <w:u w:val="single"/>
        </w:rPr>
        <w:t xml:space="preserve">         </w:t>
      </w:r>
      <w:r w:rsidR="00F32D42">
        <w:rPr>
          <w:rFonts w:ascii="Arial" w:hAnsi="Arial" w:cs="Arial"/>
          <w:noProof/>
          <w:u w:val="single"/>
        </w:rPr>
        <w:t>PHD</w:t>
      </w:r>
      <w:r w:rsidRPr="007022F2">
        <w:rPr>
          <w:rFonts w:ascii="Arial" w:hAnsi="Arial" w:cs="Arial"/>
          <w:u w:val="single"/>
        </w:rPr>
        <w:t xml:space="preserve">         </w:t>
      </w:r>
      <w:r w:rsidRPr="007022F2">
        <w:rPr>
          <w:rFonts w:ascii="Arial" w:hAnsi="Arial" w:cs="Arial"/>
        </w:rPr>
        <w:t xml:space="preserve"> degree</w:t>
      </w:r>
    </w:p>
    <w:p w:rsidR="0011770D" w:rsidRPr="007022F2" w:rsidRDefault="0011770D">
      <w:pPr>
        <w:jc w:val="center"/>
        <w:rPr>
          <w:rFonts w:ascii="Arial" w:hAnsi="Arial" w:cs="Arial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  <w:r w:rsidRPr="007022F2">
        <w:rPr>
          <w:rFonts w:ascii="Arial" w:hAnsi="Arial" w:cs="Arial"/>
          <w:u w:val="single"/>
        </w:rPr>
        <w:tab/>
      </w:r>
      <w:r w:rsidRPr="007022F2">
        <w:rPr>
          <w:rFonts w:ascii="Arial" w:hAnsi="Arial" w:cs="Arial"/>
          <w:u w:val="single"/>
        </w:rPr>
        <w:tab/>
      </w:r>
      <w:r w:rsidRPr="007022F2">
        <w:rPr>
          <w:rFonts w:ascii="Arial" w:hAnsi="Arial" w:cs="Arial"/>
          <w:u w:val="single"/>
        </w:rPr>
        <w:tab/>
      </w:r>
      <w:r w:rsidRPr="007022F2">
        <w:rPr>
          <w:rFonts w:ascii="Arial" w:hAnsi="Arial" w:cs="Arial"/>
          <w:u w:val="single"/>
        </w:rPr>
        <w:tab/>
      </w:r>
    </w:p>
    <w:p w:rsidR="0011770D" w:rsidRPr="007022F2" w:rsidRDefault="0011770D">
      <w:pPr>
        <w:jc w:val="center"/>
        <w:rPr>
          <w:rFonts w:ascii="Arial" w:hAnsi="Arial" w:cs="Arial"/>
        </w:rPr>
      </w:pPr>
      <w:r w:rsidRPr="007022F2">
        <w:rPr>
          <w:rFonts w:ascii="Arial" w:hAnsi="Arial" w:cs="Arial"/>
        </w:rPr>
        <w:t>(</w:t>
      </w:r>
      <w:proofErr w:type="gramStart"/>
      <w:r w:rsidRPr="007022F2">
        <w:rPr>
          <w:rFonts w:ascii="Arial" w:hAnsi="Arial" w:cs="Arial"/>
        </w:rPr>
        <w:t>passed</w:t>
      </w:r>
      <w:proofErr w:type="gramEnd"/>
      <w:r w:rsidRPr="007022F2">
        <w:rPr>
          <w:rFonts w:ascii="Arial" w:hAnsi="Arial" w:cs="Arial"/>
        </w:rPr>
        <w:t xml:space="preserve"> or failed)</w:t>
      </w:r>
    </w:p>
    <w:p w:rsidR="0011770D" w:rsidRPr="007022F2" w:rsidRDefault="0011770D">
      <w:pPr>
        <w:jc w:val="center"/>
        <w:rPr>
          <w:rFonts w:ascii="Arial" w:hAnsi="Arial" w:cs="Arial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  <w:proofErr w:type="gramStart"/>
      <w:r w:rsidRPr="007022F2">
        <w:rPr>
          <w:rFonts w:ascii="Arial" w:hAnsi="Arial" w:cs="Arial"/>
        </w:rPr>
        <w:t>the</w:t>
      </w:r>
      <w:proofErr w:type="gramEnd"/>
      <w:r w:rsidRPr="007022F2">
        <w:rPr>
          <w:rFonts w:ascii="Arial" w:hAnsi="Arial" w:cs="Arial"/>
        </w:rPr>
        <w:t xml:space="preserve"> final examination in partial fulfillment of the requirements.</w:t>
      </w:r>
    </w:p>
    <w:p w:rsidR="0011770D" w:rsidRPr="007022F2" w:rsidRDefault="0011770D">
      <w:pPr>
        <w:jc w:val="center"/>
        <w:rPr>
          <w:rFonts w:ascii="Arial" w:hAnsi="Arial" w:cs="Arial"/>
        </w:rPr>
      </w:pPr>
    </w:p>
    <w:p w:rsidR="0011770D" w:rsidRPr="007022F2" w:rsidRDefault="0011770D">
      <w:pPr>
        <w:jc w:val="center"/>
        <w:rPr>
          <w:rFonts w:ascii="Arial" w:hAnsi="Arial" w:cs="Arial"/>
        </w:rPr>
      </w:pPr>
      <w:r w:rsidRPr="007022F2">
        <w:rPr>
          <w:rFonts w:ascii="Arial" w:hAnsi="Arial" w:cs="Arial"/>
        </w:rPr>
        <w:t xml:space="preserve">Date: </w:t>
      </w:r>
      <w:r w:rsidR="000A628B">
        <w:rPr>
          <w:rFonts w:ascii="Arial" w:hAnsi="Arial" w:cs="Arial"/>
        </w:rPr>
        <w:t>7</w:t>
      </w:r>
      <w:r w:rsidR="001838E8">
        <w:rPr>
          <w:rFonts w:ascii="Arial" w:hAnsi="Arial" w:cs="Arial"/>
        </w:rPr>
        <w:t>/</w:t>
      </w:r>
      <w:r w:rsidR="000A628B">
        <w:rPr>
          <w:rFonts w:ascii="Arial" w:hAnsi="Arial" w:cs="Arial"/>
        </w:rPr>
        <w:t>1</w:t>
      </w:r>
      <w:r w:rsidR="00AC214C">
        <w:rPr>
          <w:rFonts w:ascii="Arial" w:hAnsi="Arial" w:cs="Arial"/>
        </w:rPr>
        <w:t>2</w:t>
      </w:r>
      <w:r w:rsidR="001838E8">
        <w:rPr>
          <w:rFonts w:ascii="Arial" w:hAnsi="Arial" w:cs="Arial"/>
        </w:rPr>
        <w:t>/2018</w:t>
      </w:r>
    </w:p>
    <w:p w:rsidR="0011770D" w:rsidRDefault="0011770D">
      <w:pPr>
        <w:jc w:val="center"/>
      </w:pPr>
    </w:p>
    <w:p w:rsidR="0011770D" w:rsidRDefault="0011770D">
      <w:pPr>
        <w:jc w:val="center"/>
      </w:pP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54"/>
      </w:tblGrid>
      <w:tr w:rsidR="0011770D" w:rsidTr="007022F2">
        <w:trPr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Committee Names and Signatures</w:t>
            </w:r>
          </w:p>
          <w:p w:rsidR="0011770D" w:rsidRDefault="0011770D">
            <w:pPr>
              <w:rPr>
                <w:b/>
              </w:rPr>
            </w:pPr>
          </w:p>
          <w:p w:rsidR="0011770D" w:rsidRDefault="000A628B" w:rsidP="00C915EC">
            <w:r>
              <w:rPr>
                <w:noProof/>
              </w:rPr>
              <w:t>M. Berry</w:t>
            </w:r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b/>
              </w:rPr>
            </w:pPr>
          </w:p>
          <w:p w:rsidR="0011770D" w:rsidRDefault="0011770D">
            <w:pPr>
              <w:rPr>
                <w:b/>
              </w:rPr>
            </w:pPr>
          </w:p>
          <w:p w:rsidR="0011770D" w:rsidRDefault="0011770D"/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Name (Chairperson)</w:t>
            </w:r>
          </w:p>
          <w:p w:rsidR="0011770D" w:rsidRDefault="000A628B" w:rsidP="0077795E">
            <w:r>
              <w:rPr>
                <w:noProof/>
              </w:rPr>
              <w:t>B. Vander Zanden</w:t>
            </w:r>
            <w:r w:rsidR="0011770D">
              <w:t xml:space="preserve"> </w:t>
            </w:r>
          </w:p>
        </w:tc>
        <w:tc>
          <w:tcPr>
            <w:tcW w:w="3654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 Signature                                                               </w:t>
            </w:r>
          </w:p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Name</w:t>
            </w:r>
          </w:p>
          <w:p w:rsidR="0011770D" w:rsidRDefault="000A628B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t>A. Mockus</w:t>
            </w:r>
          </w:p>
        </w:tc>
        <w:tc>
          <w:tcPr>
            <w:tcW w:w="3654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Signature                                                                        </w:t>
            </w:r>
          </w:p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Name</w:t>
            </w:r>
          </w:p>
          <w:p w:rsidR="0011770D" w:rsidRDefault="000A628B">
            <w:pPr>
              <w:rPr>
                <w:rFonts w:cs="Arial"/>
              </w:rPr>
            </w:pPr>
            <w:r>
              <w:rPr>
                <w:rFonts w:cs="Arial"/>
              </w:rPr>
              <w:t>J. Day</w:t>
            </w:r>
            <w:bookmarkStart w:id="0" w:name="_GoBack"/>
            <w:bookmarkEnd w:id="0"/>
          </w:p>
        </w:tc>
        <w:tc>
          <w:tcPr>
            <w:tcW w:w="3654" w:type="dxa"/>
            <w:tcBorders>
              <w:left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Signature                                                                        </w:t>
            </w:r>
          </w:p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Name</w:t>
            </w:r>
          </w:p>
          <w:p w:rsidR="0011770D" w:rsidRDefault="0011770D" w:rsidP="00957D0C">
            <w:pPr>
              <w:rPr>
                <w:rFonts w:cs="Arial"/>
              </w:rPr>
            </w:pPr>
          </w:p>
        </w:tc>
        <w:tc>
          <w:tcPr>
            <w:tcW w:w="3654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Signature                                                                        </w:t>
            </w:r>
          </w:p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Name</w:t>
            </w:r>
            <w:r w:rsidR="00D05828">
              <w:rPr>
                <w:rFonts w:ascii="Arial" w:hAnsi="Arial" w:cs="Arial"/>
                <w:sz w:val="16"/>
              </w:rPr>
              <w:t xml:space="preserve"> </w:t>
            </w:r>
          </w:p>
          <w:p w:rsidR="0011770D" w:rsidRPr="00B55CC9" w:rsidRDefault="0011770D">
            <w:pPr>
              <w:rPr>
                <w:rFonts w:cs="Arial"/>
              </w:rPr>
            </w:pPr>
          </w:p>
        </w:tc>
        <w:tc>
          <w:tcPr>
            <w:tcW w:w="3654" w:type="dxa"/>
            <w:tcBorders>
              <w:left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Signature                                                                       </w:t>
            </w:r>
          </w:p>
        </w:tc>
      </w:tr>
      <w:tr w:rsidR="0011770D" w:rsidTr="007022F2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Name</w:t>
            </w:r>
          </w:p>
          <w:p w:rsidR="0011770D" w:rsidRDefault="0011770D">
            <w:pPr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</w:p>
        </w:tc>
        <w:tc>
          <w:tcPr>
            <w:tcW w:w="3654" w:type="dxa"/>
            <w:tcBorders>
              <w:left w:val="nil"/>
              <w:bottom w:val="nil"/>
              <w:right w:val="nil"/>
            </w:tcBorders>
          </w:tcPr>
          <w:p w:rsidR="0011770D" w:rsidRDefault="0011770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Signature</w:t>
            </w:r>
          </w:p>
        </w:tc>
      </w:tr>
    </w:tbl>
    <w:tbl>
      <w:tblPr>
        <w:tblpPr w:leftFromText="180" w:rightFromText="180" w:vertAnchor="text" w:horzAnchor="page" w:tblpX="2098" w:tblpY="325"/>
        <w:tblOverlap w:val="never"/>
        <w:tblW w:w="4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9"/>
      </w:tblGrid>
      <w:tr w:rsidR="0011770D" w:rsidTr="007022F2">
        <w:trPr>
          <w:trHeight w:val="998"/>
        </w:trPr>
        <w:tc>
          <w:tcPr>
            <w:tcW w:w="4179" w:type="dxa"/>
          </w:tcPr>
          <w:p w:rsidR="0011770D" w:rsidRDefault="0011770D" w:rsidP="007022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Submit Exam Results By Deadline To:</w:t>
            </w:r>
          </w:p>
          <w:p w:rsidR="0011770D" w:rsidRDefault="0011770D" w:rsidP="007022F2">
            <w:pPr>
              <w:rPr>
                <w:sz w:val="20"/>
              </w:rPr>
            </w:pPr>
            <w:r>
              <w:rPr>
                <w:sz w:val="20"/>
              </w:rPr>
              <w:t>The Graduate School</w:t>
            </w:r>
          </w:p>
          <w:p w:rsidR="0011770D" w:rsidRDefault="0011770D" w:rsidP="007022F2">
            <w:pPr>
              <w:rPr>
                <w:sz w:val="20"/>
              </w:rPr>
            </w:pPr>
            <w:r>
              <w:rPr>
                <w:sz w:val="20"/>
              </w:rPr>
              <w:t>111 Student Services Building</w:t>
            </w:r>
          </w:p>
          <w:p w:rsidR="0011770D" w:rsidRDefault="0011770D" w:rsidP="007022F2">
            <w:r>
              <w:rPr>
                <w:sz w:val="20"/>
              </w:rPr>
              <w:t>Knoxville, TN  37996-0211</w:t>
            </w:r>
          </w:p>
        </w:tc>
      </w:tr>
    </w:tbl>
    <w:p w:rsidR="0011770D" w:rsidRDefault="0011770D">
      <w:pPr>
        <w:jc w:val="center"/>
      </w:pPr>
    </w:p>
    <w:sectPr w:rsidR="0011770D" w:rsidSect="0088541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92"/>
    <w:rsid w:val="00083309"/>
    <w:rsid w:val="00092DB7"/>
    <w:rsid w:val="000A628B"/>
    <w:rsid w:val="000D2506"/>
    <w:rsid w:val="001033C8"/>
    <w:rsid w:val="0011770D"/>
    <w:rsid w:val="001838E8"/>
    <w:rsid w:val="001A6E2B"/>
    <w:rsid w:val="001E3041"/>
    <w:rsid w:val="00213595"/>
    <w:rsid w:val="0023129C"/>
    <w:rsid w:val="00231BCD"/>
    <w:rsid w:val="0026797B"/>
    <w:rsid w:val="002C2612"/>
    <w:rsid w:val="00326C71"/>
    <w:rsid w:val="00332501"/>
    <w:rsid w:val="00382AE9"/>
    <w:rsid w:val="003A0DEE"/>
    <w:rsid w:val="003B10FD"/>
    <w:rsid w:val="003F0AFA"/>
    <w:rsid w:val="0040286D"/>
    <w:rsid w:val="0045680D"/>
    <w:rsid w:val="00501D6A"/>
    <w:rsid w:val="0058025B"/>
    <w:rsid w:val="0058449E"/>
    <w:rsid w:val="005A5D98"/>
    <w:rsid w:val="00626E3E"/>
    <w:rsid w:val="00662122"/>
    <w:rsid w:val="00665F92"/>
    <w:rsid w:val="006B7AA4"/>
    <w:rsid w:val="006C68EB"/>
    <w:rsid w:val="007022F2"/>
    <w:rsid w:val="0077795E"/>
    <w:rsid w:val="007A59B5"/>
    <w:rsid w:val="007A7585"/>
    <w:rsid w:val="007D194D"/>
    <w:rsid w:val="007D5BB0"/>
    <w:rsid w:val="007E525C"/>
    <w:rsid w:val="00807464"/>
    <w:rsid w:val="008543C7"/>
    <w:rsid w:val="008610B5"/>
    <w:rsid w:val="00885410"/>
    <w:rsid w:val="008E7C1B"/>
    <w:rsid w:val="00957D0C"/>
    <w:rsid w:val="009649FD"/>
    <w:rsid w:val="00995FAB"/>
    <w:rsid w:val="009A6333"/>
    <w:rsid w:val="009C5CE6"/>
    <w:rsid w:val="00A54D02"/>
    <w:rsid w:val="00AA3865"/>
    <w:rsid w:val="00AB6742"/>
    <w:rsid w:val="00AC214C"/>
    <w:rsid w:val="00AD3C61"/>
    <w:rsid w:val="00AF096C"/>
    <w:rsid w:val="00B27501"/>
    <w:rsid w:val="00B27F98"/>
    <w:rsid w:val="00B45789"/>
    <w:rsid w:val="00B55CC9"/>
    <w:rsid w:val="00B83A25"/>
    <w:rsid w:val="00BC102A"/>
    <w:rsid w:val="00BC41B5"/>
    <w:rsid w:val="00BD0283"/>
    <w:rsid w:val="00BE6CF8"/>
    <w:rsid w:val="00BE713B"/>
    <w:rsid w:val="00C42194"/>
    <w:rsid w:val="00C53A76"/>
    <w:rsid w:val="00C6461C"/>
    <w:rsid w:val="00C915EC"/>
    <w:rsid w:val="00D05828"/>
    <w:rsid w:val="00D13C4E"/>
    <w:rsid w:val="00D72025"/>
    <w:rsid w:val="00D87FBD"/>
    <w:rsid w:val="00D96D99"/>
    <w:rsid w:val="00DF328E"/>
    <w:rsid w:val="00DF491E"/>
    <w:rsid w:val="00E13372"/>
    <w:rsid w:val="00E55DB4"/>
    <w:rsid w:val="00E74546"/>
    <w:rsid w:val="00ED2F70"/>
    <w:rsid w:val="00ED66B2"/>
    <w:rsid w:val="00F271E5"/>
    <w:rsid w:val="00F32D42"/>
    <w:rsid w:val="00F367C5"/>
    <w:rsid w:val="00F62E4A"/>
    <w:rsid w:val="00FA67A6"/>
    <w:rsid w:val="00FB18E2"/>
    <w:rsid w:val="00FC0D07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2BC4DF10-605E-44DB-B253-42FB8B99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410"/>
    <w:rPr>
      <w:rFonts w:ascii="Book Antiqua" w:hAnsi="Book Antiqua"/>
      <w:sz w:val="22"/>
      <w:szCs w:val="24"/>
    </w:rPr>
  </w:style>
  <w:style w:type="paragraph" w:styleId="Heading1">
    <w:name w:val="heading 1"/>
    <w:basedOn w:val="Normal"/>
    <w:next w:val="Normal"/>
    <w:qFormat/>
    <w:rsid w:val="00885410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85410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885410"/>
    <w:rPr>
      <w:b/>
      <w:bCs/>
      <w:sz w:val="16"/>
    </w:rPr>
  </w:style>
  <w:style w:type="paragraph" w:styleId="BalloonText">
    <w:name w:val="Balloon Text"/>
    <w:basedOn w:val="Normal"/>
    <w:link w:val="BalloonTextChar"/>
    <w:semiHidden/>
    <w:unhideWhenUsed/>
    <w:rsid w:val="006C68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C6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yreed\Local%20Settings\Temporary%20Internet%20Files\Content.Outlook\FVKDEGUX\Pass-Fail%20Form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Pass-Fail Form (2).dot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Tennessee</vt:lpstr>
    </vt:vector>
  </TitlesOfParts>
  <Company>University of Tennessee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Tennessee</dc:title>
  <dc:creator>kayreed</dc:creator>
  <cp:lastModifiedBy>Harden, Julie R</cp:lastModifiedBy>
  <cp:revision>2</cp:revision>
  <cp:lastPrinted>2018-07-05T20:44:00Z</cp:lastPrinted>
  <dcterms:created xsi:type="dcterms:W3CDTF">2018-07-05T20:45:00Z</dcterms:created>
  <dcterms:modified xsi:type="dcterms:W3CDTF">2018-07-05T20:45:00Z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